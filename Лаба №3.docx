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052" w:rsidRPr="00D2110B" w:rsidRDefault="006C6052" w:rsidP="00B14447">
      <w:pPr>
        <w:spacing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D2110B">
        <w:rPr>
          <w:rFonts w:ascii="Times New Roman" w:hAnsi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6C6052" w:rsidRPr="00D2110B" w:rsidRDefault="006C6052" w:rsidP="00B14447">
      <w:pPr>
        <w:spacing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D2110B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C6052" w:rsidRPr="00D2110B" w:rsidRDefault="006C6052" w:rsidP="00B14447">
      <w:pPr>
        <w:spacing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D2110B">
        <w:rPr>
          <w:rFonts w:ascii="Times New Roman" w:hAnsi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6C6052" w:rsidRPr="00D2110B" w:rsidRDefault="006C6052" w:rsidP="00B14447">
      <w:pPr>
        <w:spacing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D2110B">
        <w:rPr>
          <w:rFonts w:ascii="Times New Roman" w:hAnsi="Times New Roman"/>
          <w:sz w:val="28"/>
          <w:szCs w:val="28"/>
        </w:rPr>
        <w:t>Электротехнический факультет</w:t>
      </w:r>
    </w:p>
    <w:p w:rsidR="006C6052" w:rsidRPr="00D2110B" w:rsidRDefault="006C6052" w:rsidP="00B14447">
      <w:pPr>
        <w:spacing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D2110B">
        <w:rPr>
          <w:rFonts w:ascii="Times New Roman" w:hAnsi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C6052" w:rsidRPr="00D2110B" w:rsidRDefault="006C6052" w:rsidP="00B14447">
      <w:pPr>
        <w:spacing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C6052" w:rsidRPr="00D2110B" w:rsidRDefault="006C6052" w:rsidP="00B14447">
      <w:pPr>
        <w:spacing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C6052" w:rsidRPr="00D2110B" w:rsidRDefault="006C6052" w:rsidP="00B14447">
      <w:pPr>
        <w:spacing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6C6052" w:rsidRPr="00D2110B" w:rsidRDefault="006C6052" w:rsidP="00B14447">
      <w:pPr>
        <w:spacing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6C6052" w:rsidRPr="00D2110B" w:rsidRDefault="006C6052" w:rsidP="00B14447">
      <w:pPr>
        <w:spacing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6C6052" w:rsidRPr="00D2110B" w:rsidRDefault="006C6052" w:rsidP="00B14447">
      <w:pPr>
        <w:spacing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D2110B">
        <w:rPr>
          <w:rFonts w:ascii="Times New Roman" w:hAnsi="Times New Roman"/>
          <w:sz w:val="28"/>
          <w:szCs w:val="28"/>
        </w:rPr>
        <w:t xml:space="preserve">ОТЧЁТ </w:t>
      </w:r>
    </w:p>
    <w:p w:rsidR="006C6052" w:rsidRPr="00D80045" w:rsidRDefault="006C6052" w:rsidP="00B14447">
      <w:pPr>
        <w:spacing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D2110B">
        <w:rPr>
          <w:rFonts w:ascii="Times New Roman" w:hAnsi="Times New Roman"/>
          <w:sz w:val="28"/>
          <w:szCs w:val="28"/>
        </w:rPr>
        <w:t>по лабораторной работе №</w:t>
      </w:r>
      <w:r w:rsidRPr="00D80045">
        <w:rPr>
          <w:rFonts w:ascii="Times New Roman" w:hAnsi="Times New Roman"/>
          <w:sz w:val="28"/>
          <w:szCs w:val="28"/>
        </w:rPr>
        <w:t>3</w:t>
      </w:r>
    </w:p>
    <w:p w:rsidR="006C6052" w:rsidRPr="00D2110B" w:rsidRDefault="006C6052" w:rsidP="00B14447">
      <w:pPr>
        <w:spacing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6C6052" w:rsidRPr="00D2110B" w:rsidRDefault="006C6052" w:rsidP="00B14447">
      <w:pPr>
        <w:spacing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D2110B">
        <w:rPr>
          <w:rFonts w:ascii="Times New Roman" w:hAnsi="Times New Roman"/>
          <w:sz w:val="28"/>
          <w:szCs w:val="28"/>
        </w:rPr>
        <w:t>Тема: «</w:t>
      </w:r>
      <w:r>
        <w:rPr>
          <w:rFonts w:ascii="Times New Roman" w:hAnsi="Times New Roman"/>
          <w:sz w:val="28"/>
          <w:szCs w:val="28"/>
        </w:rPr>
        <w:t>Перегрузка операций.</w:t>
      </w:r>
      <w:r w:rsidRPr="00D2110B">
        <w:rPr>
          <w:rFonts w:ascii="Times New Roman" w:hAnsi="Times New Roman"/>
          <w:sz w:val="28"/>
          <w:szCs w:val="28"/>
        </w:rPr>
        <w:t>»</w:t>
      </w:r>
    </w:p>
    <w:p w:rsidR="006C6052" w:rsidRPr="00D2110B" w:rsidRDefault="006C6052" w:rsidP="00B14447">
      <w:pPr>
        <w:spacing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6C6052" w:rsidRPr="00D2110B" w:rsidRDefault="006C6052" w:rsidP="00B14447">
      <w:pPr>
        <w:spacing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6C6052" w:rsidRPr="00D2110B" w:rsidRDefault="006C6052" w:rsidP="00B14447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6C6052" w:rsidRPr="00D2110B" w:rsidRDefault="006C6052" w:rsidP="00B14447">
      <w:pPr>
        <w:spacing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6C6052" w:rsidRPr="00D2110B" w:rsidRDefault="006C6052" w:rsidP="00B14447">
      <w:pPr>
        <w:spacing w:line="240" w:lineRule="auto"/>
        <w:ind w:left="4762" w:firstLine="567"/>
        <w:rPr>
          <w:rFonts w:ascii="Times New Roman" w:hAnsi="Times New Roman"/>
          <w:sz w:val="28"/>
          <w:szCs w:val="28"/>
        </w:rPr>
      </w:pPr>
      <w:r w:rsidRPr="00D2110B">
        <w:rPr>
          <w:rFonts w:ascii="Times New Roman" w:hAnsi="Times New Roman"/>
          <w:sz w:val="28"/>
          <w:szCs w:val="28"/>
        </w:rPr>
        <w:t>Выполнил</w:t>
      </w:r>
    </w:p>
    <w:p w:rsidR="006C6052" w:rsidRPr="00D2110B" w:rsidRDefault="006C6052" w:rsidP="00B14447">
      <w:pPr>
        <w:spacing w:line="240" w:lineRule="auto"/>
        <w:ind w:left="4762" w:firstLine="567"/>
        <w:rPr>
          <w:rFonts w:ascii="Times New Roman" w:hAnsi="Times New Roman"/>
          <w:sz w:val="28"/>
          <w:szCs w:val="28"/>
        </w:rPr>
      </w:pPr>
      <w:r w:rsidRPr="00D2110B">
        <w:rPr>
          <w:rFonts w:ascii="Times New Roman" w:hAnsi="Times New Roman"/>
          <w:sz w:val="28"/>
          <w:szCs w:val="28"/>
        </w:rPr>
        <w:t>Студент группы РИС-22-2б</w:t>
      </w:r>
    </w:p>
    <w:p w:rsidR="006C6052" w:rsidRPr="00D80045" w:rsidRDefault="006C6052" w:rsidP="00B14447">
      <w:pPr>
        <w:spacing w:line="240" w:lineRule="auto"/>
        <w:ind w:left="4762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Юсупов Т. А.</w:t>
      </w:r>
    </w:p>
    <w:p w:rsidR="006C6052" w:rsidRPr="00D2110B" w:rsidRDefault="006C6052" w:rsidP="00B14447">
      <w:pPr>
        <w:spacing w:line="240" w:lineRule="auto"/>
        <w:ind w:left="4762" w:firstLine="567"/>
        <w:rPr>
          <w:rFonts w:ascii="Times New Roman" w:hAnsi="Times New Roman"/>
          <w:sz w:val="28"/>
          <w:szCs w:val="28"/>
        </w:rPr>
      </w:pPr>
      <w:r w:rsidRPr="00D2110B">
        <w:rPr>
          <w:rFonts w:ascii="Times New Roman" w:hAnsi="Times New Roman"/>
          <w:sz w:val="28"/>
          <w:szCs w:val="28"/>
        </w:rPr>
        <w:t>Проверил доц. Кафедры ИТАС</w:t>
      </w:r>
    </w:p>
    <w:p w:rsidR="006C6052" w:rsidRPr="00D2110B" w:rsidRDefault="006C6052" w:rsidP="00B14447">
      <w:pPr>
        <w:spacing w:line="240" w:lineRule="auto"/>
        <w:ind w:left="4762" w:firstLine="567"/>
        <w:rPr>
          <w:rFonts w:ascii="Times New Roman" w:hAnsi="Times New Roman"/>
          <w:sz w:val="28"/>
          <w:szCs w:val="28"/>
        </w:rPr>
      </w:pPr>
      <w:r w:rsidRPr="00D2110B">
        <w:rPr>
          <w:rFonts w:ascii="Times New Roman" w:hAnsi="Times New Roman"/>
          <w:sz w:val="28"/>
          <w:szCs w:val="28"/>
        </w:rPr>
        <w:t xml:space="preserve">Полякова </w:t>
      </w:r>
      <w:r>
        <w:rPr>
          <w:rFonts w:ascii="Times New Roman" w:hAnsi="Times New Roman"/>
          <w:sz w:val="28"/>
          <w:szCs w:val="28"/>
        </w:rPr>
        <w:t>О. А.</w:t>
      </w:r>
    </w:p>
    <w:p w:rsidR="006C6052" w:rsidRPr="00D2110B" w:rsidRDefault="006C6052" w:rsidP="00B14447">
      <w:pPr>
        <w:spacing w:line="240" w:lineRule="auto"/>
        <w:ind w:left="4762" w:firstLine="567"/>
        <w:rPr>
          <w:rFonts w:ascii="Times New Roman" w:hAnsi="Times New Roman"/>
          <w:sz w:val="28"/>
          <w:szCs w:val="28"/>
        </w:rPr>
      </w:pPr>
    </w:p>
    <w:p w:rsidR="006C6052" w:rsidRPr="00D2110B" w:rsidRDefault="006C6052" w:rsidP="00B14447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6C6052" w:rsidRPr="00D2110B" w:rsidRDefault="006C6052" w:rsidP="00B14447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6C6052" w:rsidRPr="00D2110B" w:rsidRDefault="006C6052" w:rsidP="00B14447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6C6052" w:rsidRPr="00D2110B" w:rsidRDefault="006C6052" w:rsidP="00B14447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2110B">
        <w:rPr>
          <w:rFonts w:ascii="Times New Roman" w:hAnsi="Times New Roman"/>
          <w:sz w:val="28"/>
          <w:szCs w:val="28"/>
        </w:rPr>
        <w:t>Пермь 2023</w:t>
      </w:r>
    </w:p>
    <w:p w:rsidR="006C6052" w:rsidRPr="00D80045" w:rsidRDefault="006C6052" w:rsidP="00B14447">
      <w:pPr>
        <w:pStyle w:val="Heading1"/>
        <w:tabs>
          <w:tab w:val="left" w:pos="1232"/>
        </w:tabs>
        <w:spacing w:before="186"/>
        <w:jc w:val="center"/>
        <w:rPr>
          <w:rFonts w:ascii="Times New Roman" w:hAnsi="Times New Roman" w:cs="Times New Roman"/>
          <w:i w:val="0"/>
          <w:iCs w:val="0"/>
        </w:rPr>
      </w:pPr>
      <w:r w:rsidRPr="00D80045">
        <w:rPr>
          <w:rFonts w:ascii="Times New Roman" w:hAnsi="Times New Roman" w:cs="Times New Roman"/>
          <w:i w:val="0"/>
          <w:iCs w:val="0"/>
        </w:rPr>
        <w:t>Постанов</w:t>
      </w:r>
      <w:r>
        <w:rPr>
          <w:rFonts w:ascii="Times New Roman" w:hAnsi="Times New Roman" w:cs="Times New Roman"/>
          <w:i w:val="0"/>
          <w:iCs w:val="0"/>
        </w:rPr>
        <w:t xml:space="preserve"> </w:t>
      </w:r>
      <w:r w:rsidRPr="00D80045">
        <w:rPr>
          <w:rFonts w:ascii="Times New Roman" w:hAnsi="Times New Roman" w:cs="Times New Roman"/>
          <w:i w:val="0"/>
          <w:iCs w:val="0"/>
        </w:rPr>
        <w:t>казадачи</w:t>
      </w:r>
    </w:p>
    <w:p w:rsidR="006C6052" w:rsidRDefault="006C6052" w:rsidP="00D80045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D80045">
        <w:rPr>
          <w:sz w:val="28"/>
          <w:szCs w:val="28"/>
        </w:rPr>
        <w:t xml:space="preserve">Определить пользовательский класс. </w:t>
      </w:r>
    </w:p>
    <w:p w:rsidR="006C6052" w:rsidRDefault="006C6052" w:rsidP="00D80045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D80045">
        <w:rPr>
          <w:sz w:val="28"/>
          <w:szCs w:val="28"/>
        </w:rPr>
        <w:t xml:space="preserve">Определить в классе следующие конструкторы: без параметров, с параметрами, копирования. </w:t>
      </w:r>
    </w:p>
    <w:p w:rsidR="006C6052" w:rsidRDefault="006C6052" w:rsidP="00D80045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D80045">
        <w:rPr>
          <w:sz w:val="28"/>
          <w:szCs w:val="28"/>
        </w:rPr>
        <w:t xml:space="preserve">Определить в классе деструктор. </w:t>
      </w:r>
    </w:p>
    <w:p w:rsidR="006C6052" w:rsidRDefault="006C6052" w:rsidP="00D80045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D80045">
        <w:rPr>
          <w:sz w:val="28"/>
          <w:szCs w:val="28"/>
        </w:rPr>
        <w:t xml:space="preserve">Определить в классе компоненты-функции для просмотра и установки полей данных (селекторы и модификаторы). </w:t>
      </w:r>
    </w:p>
    <w:p w:rsidR="006C6052" w:rsidRDefault="006C6052" w:rsidP="00D80045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D80045">
        <w:rPr>
          <w:sz w:val="28"/>
          <w:szCs w:val="28"/>
        </w:rPr>
        <w:t xml:space="preserve">Перегрузить операцию присваивания. </w:t>
      </w:r>
    </w:p>
    <w:p w:rsidR="006C6052" w:rsidRDefault="006C6052" w:rsidP="00D80045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D80045">
        <w:rPr>
          <w:sz w:val="28"/>
          <w:szCs w:val="28"/>
        </w:rPr>
        <w:t>Перегрузить операции ввода и вывода объектов с помощью потоков.</w:t>
      </w:r>
    </w:p>
    <w:p w:rsidR="006C6052" w:rsidRDefault="006C6052" w:rsidP="00D80045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D80045">
        <w:rPr>
          <w:sz w:val="28"/>
          <w:szCs w:val="28"/>
        </w:rPr>
        <w:t xml:space="preserve">Перегрузить операции указанные в варианте. </w:t>
      </w:r>
    </w:p>
    <w:p w:rsidR="006C6052" w:rsidRDefault="006C6052" w:rsidP="00D80045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D80045">
        <w:rPr>
          <w:sz w:val="28"/>
          <w:szCs w:val="28"/>
        </w:rPr>
        <w:t>Написать программу, в которой продемонстрировать создание объектов и работу всех перегруженных операций.</w:t>
      </w:r>
    </w:p>
    <w:p w:rsidR="006C6052" w:rsidRDefault="006C6052" w:rsidP="00D80045">
      <w:pPr>
        <w:pStyle w:val="ListParagraph"/>
        <w:spacing w:line="240" w:lineRule="auto"/>
        <w:ind w:left="720" w:firstLine="0"/>
        <w:rPr>
          <w:sz w:val="28"/>
          <w:szCs w:val="28"/>
        </w:rPr>
      </w:pPr>
    </w:p>
    <w:p w:rsidR="006C6052" w:rsidRPr="00D80045" w:rsidRDefault="006C6052" w:rsidP="00D80045">
      <w:pPr>
        <w:pStyle w:val="ListParagraph"/>
        <w:spacing w:line="240" w:lineRule="auto"/>
        <w:ind w:left="720" w:firstLine="0"/>
        <w:rPr>
          <w:sz w:val="28"/>
          <w:szCs w:val="28"/>
        </w:rPr>
      </w:pPr>
      <w:r w:rsidRPr="00D80045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2</w:t>
      </w:r>
      <w:r w:rsidRPr="00D80045">
        <w:rPr>
          <w:sz w:val="28"/>
          <w:szCs w:val="28"/>
        </w:rPr>
        <w:t>:</w:t>
      </w:r>
    </w:p>
    <w:p w:rsidR="006C6052" w:rsidRDefault="006C6052" w:rsidP="00D80045">
      <w:pPr>
        <w:rPr>
          <w:rFonts w:ascii="Times New Roman" w:hAnsi="Times New Roman"/>
          <w:sz w:val="28"/>
          <w:szCs w:val="28"/>
        </w:rPr>
      </w:pPr>
      <w:r w:rsidRPr="00D80045">
        <w:rPr>
          <w:rFonts w:ascii="Times New Roman" w:hAnsi="Times New Roman"/>
          <w:sz w:val="28"/>
          <w:szCs w:val="28"/>
        </w:rPr>
        <w:t>Создать класс Time для работы с временными интервалами. Интервал должен быть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D80045">
        <w:rPr>
          <w:rFonts w:ascii="Times New Roman" w:hAnsi="Times New Roman"/>
          <w:sz w:val="28"/>
          <w:szCs w:val="28"/>
        </w:rPr>
        <w:t>представлен в виде двух полей: минуты типа int и секунды типа int. при выводе минуты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D80045">
        <w:rPr>
          <w:rFonts w:ascii="Times New Roman" w:hAnsi="Times New Roman"/>
          <w:sz w:val="28"/>
          <w:szCs w:val="28"/>
        </w:rPr>
        <w:t>отделяются от секунд двоеточием. Реализовать:</w:t>
      </w:r>
      <w:r>
        <w:rPr>
          <w:rFonts w:ascii="Times New Roman" w:hAnsi="Times New Roman"/>
          <w:sz w:val="28"/>
          <w:szCs w:val="28"/>
        </w:rPr>
        <w:t xml:space="preserve"> </w:t>
      </w:r>
      <w:r w:rsidRPr="00D80045">
        <w:rPr>
          <w:rFonts w:ascii="Times New Roman" w:hAnsi="Times New Roman"/>
          <w:sz w:val="28"/>
          <w:szCs w:val="28"/>
        </w:rPr>
        <w:t>вычитание временных интервалов (учесть, что в минуте не может быть более60 секунд)сравнение временных интервалов (!=)</w:t>
      </w:r>
    </w:p>
    <w:p w:rsidR="006C6052" w:rsidRPr="00D2110B" w:rsidRDefault="006C6052" w:rsidP="00D80045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2110B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:rsidR="006C6052" w:rsidRPr="00D80045" w:rsidRDefault="006C6052" w:rsidP="00D80045">
      <w:pPr>
        <w:pStyle w:val="ListParagraph"/>
        <w:numPr>
          <w:ilvl w:val="0"/>
          <w:numId w:val="19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80045">
        <w:rPr>
          <w:sz w:val="28"/>
          <w:szCs w:val="28"/>
        </w:rPr>
        <w:t>Для чего используются дружественные функции и классы?</w:t>
      </w:r>
    </w:p>
    <w:p w:rsidR="006C6052" w:rsidRDefault="006C6052" w:rsidP="00D80045">
      <w:pPr>
        <w:pStyle w:val="ListParagraph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D80045">
        <w:rPr>
          <w:sz w:val="28"/>
          <w:szCs w:val="28"/>
        </w:rPr>
        <w:t>Дружественные функции и классы используются для расширения доступа к закрытым членам класса, т.е. для того, чтобы некоторые функции или классы имели доступ к приватным или защищенным членам класса.</w:t>
      </w:r>
    </w:p>
    <w:p w:rsidR="006C6052" w:rsidRPr="00D80045" w:rsidRDefault="006C6052" w:rsidP="00D80045">
      <w:pPr>
        <w:pStyle w:val="ListParagraph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</w:p>
    <w:p w:rsidR="006C6052" w:rsidRDefault="006C6052" w:rsidP="00D80045">
      <w:pPr>
        <w:pStyle w:val="ListParagraph"/>
        <w:numPr>
          <w:ilvl w:val="0"/>
          <w:numId w:val="19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80045">
        <w:rPr>
          <w:sz w:val="28"/>
          <w:szCs w:val="28"/>
        </w:rPr>
        <w:t>Сформулировать правила описания и особенности дружественных функций.</w:t>
      </w:r>
    </w:p>
    <w:p w:rsidR="006C6052" w:rsidRPr="00D80045" w:rsidRDefault="006C6052" w:rsidP="00D80045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80045">
        <w:rPr>
          <w:sz w:val="28"/>
          <w:szCs w:val="28"/>
        </w:rPr>
        <w:t>Основные правила описания дружественных функций:</w:t>
      </w:r>
    </w:p>
    <w:p w:rsidR="006C6052" w:rsidRPr="00D80045" w:rsidRDefault="006C6052" w:rsidP="00D80045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D80045">
        <w:rPr>
          <w:sz w:val="28"/>
          <w:szCs w:val="28"/>
        </w:rPr>
        <w:t>- функция должна быть объявлена вне класса, но определена внутри него с помощью ключевого слова friend;</w:t>
      </w:r>
    </w:p>
    <w:p w:rsidR="006C6052" w:rsidRPr="00D80045" w:rsidRDefault="006C6052" w:rsidP="00D80045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D80045">
        <w:rPr>
          <w:sz w:val="28"/>
          <w:szCs w:val="28"/>
        </w:rPr>
        <w:t>- дружественная функция имеет доступ ко всем членам класса (в том числе и приватным);</w:t>
      </w:r>
    </w:p>
    <w:p w:rsidR="006C6052" w:rsidRPr="00D80045" w:rsidRDefault="006C6052" w:rsidP="00D80045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D80045">
        <w:rPr>
          <w:sz w:val="28"/>
          <w:szCs w:val="28"/>
        </w:rPr>
        <w:t>- дружественная функция не является членом класса и не может вызывать его методы;</w:t>
      </w:r>
    </w:p>
    <w:p w:rsidR="006C6052" w:rsidRDefault="006C6052" w:rsidP="00D80045">
      <w:pPr>
        <w:pStyle w:val="ListParagraph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  <w:r w:rsidRPr="00D80045">
        <w:rPr>
          <w:sz w:val="28"/>
          <w:szCs w:val="28"/>
        </w:rPr>
        <w:t>- дружественные функции могут быть перегружены.</w:t>
      </w:r>
    </w:p>
    <w:p w:rsidR="006C6052" w:rsidRDefault="006C6052" w:rsidP="00D80045">
      <w:pPr>
        <w:pStyle w:val="ListParagraph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</w:p>
    <w:p w:rsidR="006C6052" w:rsidRDefault="006C6052" w:rsidP="00D80045">
      <w:pPr>
        <w:pStyle w:val="ListParagraph"/>
        <w:numPr>
          <w:ilvl w:val="0"/>
          <w:numId w:val="19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80045">
        <w:rPr>
          <w:sz w:val="28"/>
          <w:szCs w:val="28"/>
        </w:rPr>
        <w:t>Каким образом можно перегрузить унарные операции?</w:t>
      </w:r>
    </w:p>
    <w:p w:rsidR="006C6052" w:rsidRDefault="006C6052" w:rsidP="00D80045">
      <w:pPr>
        <w:pStyle w:val="ListParagraph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D80045">
        <w:rPr>
          <w:sz w:val="28"/>
          <w:szCs w:val="28"/>
        </w:rPr>
        <w:t>Унарные операции можно перегрузить с помощью ключевого слова operator и символа операции (например, операция инкремента ++).</w:t>
      </w:r>
    </w:p>
    <w:p w:rsidR="006C6052" w:rsidRDefault="006C6052" w:rsidP="00D80045">
      <w:pPr>
        <w:pStyle w:val="ListParagraph"/>
        <w:numPr>
          <w:ilvl w:val="0"/>
          <w:numId w:val="19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80045">
        <w:rPr>
          <w:sz w:val="28"/>
          <w:szCs w:val="28"/>
        </w:rPr>
        <w:t>Сколько операндов должна иметь унарная функция-операция, определяемая внутри</w:t>
      </w:r>
      <w:r>
        <w:rPr>
          <w:sz w:val="28"/>
          <w:szCs w:val="28"/>
        </w:rPr>
        <w:t xml:space="preserve"> </w:t>
      </w:r>
      <w:r w:rsidRPr="00D80045">
        <w:rPr>
          <w:sz w:val="28"/>
          <w:szCs w:val="28"/>
        </w:rPr>
        <w:t xml:space="preserve">класса? </w:t>
      </w:r>
    </w:p>
    <w:p w:rsidR="006C6052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E568B1">
        <w:rPr>
          <w:sz w:val="28"/>
          <w:szCs w:val="28"/>
        </w:rPr>
        <w:t>Унарная функция-операция, определяемая внутри класса, должна иметь один операнд - объект класса, для которого вызывается операция.</w:t>
      </w:r>
    </w:p>
    <w:p w:rsidR="006C6052" w:rsidRPr="00D80045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</w:p>
    <w:p w:rsidR="006C6052" w:rsidRDefault="006C6052" w:rsidP="00E568B1">
      <w:pPr>
        <w:pStyle w:val="ListParagraph"/>
        <w:numPr>
          <w:ilvl w:val="0"/>
          <w:numId w:val="19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80045">
        <w:rPr>
          <w:sz w:val="28"/>
          <w:szCs w:val="28"/>
        </w:rPr>
        <w:t>Сколько операндов должна иметь унарная функция-операция, определяемая вне класса?</w:t>
      </w:r>
    </w:p>
    <w:p w:rsidR="006C6052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E568B1">
        <w:rPr>
          <w:sz w:val="28"/>
          <w:szCs w:val="28"/>
        </w:rPr>
        <w:t>Унарная функция-операция, определяемая вне класса, должна иметь один операнд - объект класса, для которого вызывается операция (операнд передается как параметр функции).</w:t>
      </w:r>
    </w:p>
    <w:p w:rsidR="006C6052" w:rsidRPr="00E568B1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</w:p>
    <w:p w:rsidR="006C6052" w:rsidRDefault="006C6052" w:rsidP="00D80045">
      <w:pPr>
        <w:pStyle w:val="ListParagraph"/>
        <w:numPr>
          <w:ilvl w:val="0"/>
          <w:numId w:val="19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80045">
        <w:rPr>
          <w:sz w:val="28"/>
          <w:szCs w:val="28"/>
        </w:rPr>
        <w:t xml:space="preserve"> Сколько операндов должна иметь бинарная функция-операция,</w:t>
      </w:r>
      <w:r>
        <w:rPr>
          <w:sz w:val="28"/>
          <w:szCs w:val="28"/>
        </w:rPr>
        <w:t xml:space="preserve"> </w:t>
      </w:r>
      <w:r w:rsidRPr="00D80045">
        <w:rPr>
          <w:sz w:val="28"/>
          <w:szCs w:val="28"/>
        </w:rPr>
        <w:t>определяемая внутри</w:t>
      </w:r>
      <w:r>
        <w:rPr>
          <w:sz w:val="28"/>
          <w:szCs w:val="28"/>
        </w:rPr>
        <w:t xml:space="preserve"> </w:t>
      </w:r>
      <w:r w:rsidRPr="00D80045">
        <w:rPr>
          <w:sz w:val="28"/>
          <w:szCs w:val="28"/>
        </w:rPr>
        <w:t>класса?</w:t>
      </w:r>
    </w:p>
    <w:p w:rsidR="006C6052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E568B1">
        <w:rPr>
          <w:sz w:val="28"/>
          <w:szCs w:val="28"/>
        </w:rPr>
        <w:t>Бинарная функция-операция, определяемая внутри класса, должна иметь два операнда - объекты класса, между которыми выполняется операция.</w:t>
      </w:r>
    </w:p>
    <w:p w:rsidR="006C6052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</w:p>
    <w:p w:rsidR="006C6052" w:rsidRDefault="006C6052" w:rsidP="00D80045">
      <w:pPr>
        <w:pStyle w:val="ListParagraph"/>
        <w:numPr>
          <w:ilvl w:val="0"/>
          <w:numId w:val="19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80045">
        <w:rPr>
          <w:sz w:val="28"/>
          <w:szCs w:val="28"/>
        </w:rPr>
        <w:t>Сколько операндов должна иметь бинарная функция-операция, определяемая вне класса?</w:t>
      </w:r>
    </w:p>
    <w:p w:rsidR="006C6052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E568B1">
        <w:rPr>
          <w:sz w:val="28"/>
          <w:szCs w:val="28"/>
        </w:rPr>
        <w:t>Бинарная функция-операция, определяемая вне класса, должна иметь два операнда - объекты класса, между которыми выполняется операция (операнды передаются как параметры функции).</w:t>
      </w:r>
    </w:p>
    <w:p w:rsidR="006C6052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</w:p>
    <w:p w:rsidR="006C6052" w:rsidRDefault="006C6052" w:rsidP="00D80045">
      <w:pPr>
        <w:pStyle w:val="ListParagraph"/>
        <w:numPr>
          <w:ilvl w:val="0"/>
          <w:numId w:val="19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80045">
        <w:rPr>
          <w:sz w:val="28"/>
          <w:szCs w:val="28"/>
        </w:rPr>
        <w:t>Чем отличается перегрузка префиксных и постфиксных унарных операций?</w:t>
      </w:r>
    </w:p>
    <w:p w:rsidR="006C6052" w:rsidRPr="00E568B1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E568B1">
        <w:rPr>
          <w:sz w:val="28"/>
          <w:szCs w:val="28"/>
        </w:rPr>
        <w:t>Перегрузка префиксных и постфиксных унарных операций отличается тем, что префиксная операция выполняется перед изменением значения объекта, а постфиксная - после изменения значения объекта. Например:</w:t>
      </w:r>
      <w:r w:rsidRPr="00ED5B37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240pt;height:111pt;visibility:visible">
            <v:imagedata r:id="rId5" o:title=""/>
          </v:shape>
        </w:pict>
      </w:r>
    </w:p>
    <w:p w:rsidR="006C6052" w:rsidRDefault="006C6052" w:rsidP="00D80045">
      <w:pPr>
        <w:pStyle w:val="ListParagraph"/>
        <w:numPr>
          <w:ilvl w:val="0"/>
          <w:numId w:val="19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80045">
        <w:rPr>
          <w:sz w:val="28"/>
          <w:szCs w:val="28"/>
        </w:rPr>
        <w:t>Каким образом можно перегрузить операцию присваивания?</w:t>
      </w:r>
    </w:p>
    <w:p w:rsidR="006C6052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E568B1">
        <w:rPr>
          <w:sz w:val="28"/>
          <w:szCs w:val="28"/>
        </w:rPr>
        <w:t>Операцию присваивания можно перегрузить с помощью ключевого слова operator= и параметра-ссылки на объект того же типа (для передачи значения). Например:</w:t>
      </w:r>
    </w:p>
    <w:p w:rsidR="006C6052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  <w:r w:rsidRPr="00ED5B37">
        <w:rPr>
          <w:noProof/>
          <w:lang w:eastAsia="ru-RU"/>
        </w:rPr>
        <w:pict>
          <v:shape id="_x0000_i1026" type="#_x0000_t75" style="width:246pt;height:74.25pt;visibility:visible">
            <v:imagedata r:id="rId6" o:title=""/>
          </v:shape>
        </w:pict>
      </w:r>
    </w:p>
    <w:p w:rsidR="006C6052" w:rsidRDefault="006C6052" w:rsidP="00D80045">
      <w:pPr>
        <w:pStyle w:val="ListParagraph"/>
        <w:numPr>
          <w:ilvl w:val="0"/>
          <w:numId w:val="19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80045">
        <w:rPr>
          <w:sz w:val="28"/>
          <w:szCs w:val="28"/>
        </w:rPr>
        <w:t>Что должна возвращать операция присваивания?</w:t>
      </w:r>
    </w:p>
    <w:p w:rsidR="006C6052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E568B1">
        <w:rPr>
          <w:sz w:val="28"/>
          <w:szCs w:val="28"/>
        </w:rPr>
        <w:t>Операция присваивания должна возвращать ссылку на объект того же типа (MyClass&amp;), чтобы можно было использовать операцию цепочкой (например, a = b = c).</w:t>
      </w:r>
    </w:p>
    <w:p w:rsidR="006C6052" w:rsidRDefault="006C6052" w:rsidP="00D80045">
      <w:pPr>
        <w:pStyle w:val="ListParagraph"/>
        <w:numPr>
          <w:ilvl w:val="0"/>
          <w:numId w:val="19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80045">
        <w:rPr>
          <w:sz w:val="28"/>
          <w:szCs w:val="28"/>
        </w:rPr>
        <w:t>Каким образом можно перегрузить операции ввода-вывода?</w:t>
      </w:r>
    </w:p>
    <w:p w:rsidR="006C6052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E568B1">
        <w:rPr>
          <w:sz w:val="28"/>
          <w:szCs w:val="28"/>
        </w:rPr>
        <w:t>Операции ввода-вывода можно перегрузить с помощью ключевых слов operator&lt;&lt; и operator&gt;&gt; и объекта класса std::ostream (для вывода) или std::istream (для ввода). Например:</w:t>
      </w:r>
    </w:p>
    <w:p w:rsidR="006C6052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  <w:r w:rsidRPr="00ED5B37">
        <w:rPr>
          <w:noProof/>
          <w:lang w:eastAsia="ru-RU"/>
        </w:rPr>
        <w:pict>
          <v:shape id="_x0000_i1027" type="#_x0000_t75" style="width:321.75pt;height:88.5pt;visibility:visible">
            <v:imagedata r:id="rId7" o:title=""/>
          </v:shape>
        </w:pict>
      </w:r>
    </w:p>
    <w:p w:rsidR="006C6052" w:rsidRPr="00E568B1" w:rsidRDefault="006C6052" w:rsidP="00E568B1">
      <w:pPr>
        <w:pStyle w:val="ListParagraph"/>
        <w:numPr>
          <w:ilvl w:val="0"/>
          <w:numId w:val="19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E568B1">
        <w:rPr>
          <w:sz w:val="28"/>
          <w:szCs w:val="28"/>
        </w:rPr>
        <w:t>В программе описан класс</w:t>
      </w:r>
    </w:p>
    <w:p w:rsidR="006C6052" w:rsidRPr="00E568B1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classStudent</w:t>
      </w:r>
    </w:p>
    <w:p w:rsidR="006C6052" w:rsidRPr="00E568B1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Student&amp;operator++0;</w:t>
      </w:r>
    </w:p>
    <w:p w:rsidR="006C6052" w:rsidRPr="00E568B1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и определен объект этого класса</w:t>
      </w:r>
    </w:p>
    <w:p w:rsidR="006C6052" w:rsidRPr="00E568B1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Students;</w:t>
      </w:r>
    </w:p>
    <w:p w:rsidR="006C6052" w:rsidRPr="00E568B1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Выполняется операция</w:t>
      </w:r>
    </w:p>
    <w:p w:rsidR="006C6052" w:rsidRPr="00E568B1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++s;</w:t>
      </w:r>
    </w:p>
    <w:p w:rsidR="006C6052" w:rsidRPr="00E568B1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Каким образом, компилятор будет воспринимать вызов функции-операции?</w:t>
      </w:r>
      <w:r>
        <w:rPr>
          <w:sz w:val="28"/>
          <w:szCs w:val="28"/>
        </w:rPr>
        <w:br/>
      </w:r>
      <w:r w:rsidRPr="00E568B1">
        <w:rPr>
          <w:sz w:val="28"/>
          <w:szCs w:val="28"/>
        </w:rPr>
        <w:t>Компилятор будет воспринимать вызов функции-операции как инкремент объекта Students.</w:t>
      </w:r>
      <w:r>
        <w:rPr>
          <w:sz w:val="28"/>
          <w:szCs w:val="28"/>
        </w:rPr>
        <w:br/>
      </w:r>
    </w:p>
    <w:p w:rsidR="006C6052" w:rsidRPr="00E568B1" w:rsidRDefault="006C6052" w:rsidP="00E568B1">
      <w:pPr>
        <w:pStyle w:val="ListParagraph"/>
        <w:numPr>
          <w:ilvl w:val="0"/>
          <w:numId w:val="19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E568B1">
        <w:rPr>
          <w:sz w:val="28"/>
          <w:szCs w:val="28"/>
        </w:rPr>
        <w:t xml:space="preserve"> В программе описан класс</w:t>
      </w:r>
    </w:p>
    <w:p w:rsidR="006C6052" w:rsidRPr="00E568B1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classStudent</w:t>
      </w:r>
    </w:p>
    <w:p w:rsidR="006C6052" w:rsidRPr="00E568B1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френд Студент&amp; оператор + +( Студент&amp;);</w:t>
      </w:r>
    </w:p>
    <w:p w:rsidR="006C6052" w:rsidRPr="00E568B1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и определен объект этого класса</w:t>
      </w:r>
    </w:p>
    <w:p w:rsidR="006C6052" w:rsidRPr="00E568B1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Students;</w:t>
      </w:r>
    </w:p>
    <w:p w:rsidR="006C6052" w:rsidRPr="00E568B1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Выполняется операция</w:t>
      </w:r>
    </w:p>
    <w:p w:rsidR="006C6052" w:rsidRPr="00E568B1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++8;</w:t>
      </w:r>
    </w:p>
    <w:p w:rsidR="006C6052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Каким образом, компилятор будет воспринимать вызов функции-операции?</w:t>
      </w:r>
    </w:p>
    <w:p w:rsidR="006C6052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E568B1">
        <w:rPr>
          <w:sz w:val="28"/>
          <w:szCs w:val="28"/>
        </w:rPr>
        <w:t>Компилятор не сможет воспринимать вызов функции-операции, так как в коде определен объект Students, а не Студент.</w:t>
      </w:r>
    </w:p>
    <w:p w:rsidR="006C6052" w:rsidRPr="00E568B1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</w:p>
    <w:p w:rsidR="006C6052" w:rsidRPr="00E568B1" w:rsidRDefault="006C6052" w:rsidP="00E568B1">
      <w:pPr>
        <w:pStyle w:val="ListParagraph"/>
        <w:numPr>
          <w:ilvl w:val="0"/>
          <w:numId w:val="19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E568B1">
        <w:rPr>
          <w:sz w:val="28"/>
          <w:szCs w:val="28"/>
        </w:rPr>
        <w:t xml:space="preserve"> В программе описан класс</w:t>
      </w:r>
    </w:p>
    <w:p w:rsidR="006C6052" w:rsidRPr="00E568B1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classStudent</w:t>
      </w:r>
    </w:p>
    <w:p w:rsidR="006C6052" w:rsidRPr="00E568B1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booloperator&lt;(Student&amp;P);</w:t>
      </w:r>
    </w:p>
    <w:p w:rsidR="006C6052" w:rsidRPr="00E568B1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и определены объекты этого класса</w:t>
      </w:r>
    </w:p>
    <w:p w:rsidR="006C6052" w:rsidRPr="00E568B1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Studenta,b;</w:t>
      </w:r>
    </w:p>
    <w:p w:rsidR="006C6052" w:rsidRPr="00E568B1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Выполняется операция</w:t>
      </w:r>
    </w:p>
    <w:p w:rsidR="006C6052" w:rsidRPr="00E568B1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cout&lt;&lt;a&lt;b;</w:t>
      </w:r>
    </w:p>
    <w:p w:rsidR="006C6052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Каким образом, компилятор будет воспринимать вызов функции-операции?</w:t>
      </w:r>
    </w:p>
    <w:p w:rsidR="006C6052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E568B1">
        <w:rPr>
          <w:sz w:val="28"/>
          <w:szCs w:val="28"/>
        </w:rPr>
        <w:t>Компилятор будет воспринимать вызов функции-операции как сравнение объектов a и b с помощью оператора "&lt;".</w:t>
      </w:r>
    </w:p>
    <w:p w:rsidR="006C6052" w:rsidRPr="00E568B1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</w:p>
    <w:p w:rsidR="006C6052" w:rsidRPr="00E568B1" w:rsidRDefault="006C6052" w:rsidP="00E568B1">
      <w:pPr>
        <w:pStyle w:val="ListParagraph"/>
        <w:numPr>
          <w:ilvl w:val="0"/>
          <w:numId w:val="19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E568B1">
        <w:rPr>
          <w:sz w:val="28"/>
          <w:szCs w:val="28"/>
        </w:rPr>
        <w:t xml:space="preserve"> В программе описан класс</w:t>
      </w:r>
    </w:p>
    <w:p w:rsidR="006C6052" w:rsidRPr="00E568B1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classStudent</w:t>
      </w:r>
    </w:p>
    <w:p w:rsidR="006C6052" w:rsidRPr="00E568B1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  <w:lang w:val="en-US"/>
        </w:rPr>
      </w:pPr>
      <w:r w:rsidRPr="00E568B1">
        <w:rPr>
          <w:sz w:val="28"/>
          <w:szCs w:val="28"/>
          <w:lang w:val="en-US"/>
        </w:rPr>
        <w:t>friend bool operator &gt;(const Person&amp;, Person&amp;)</w:t>
      </w:r>
    </w:p>
    <w:p w:rsidR="006C6052" w:rsidRPr="00E568B1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и определены объекты этого класса</w:t>
      </w:r>
    </w:p>
    <w:p w:rsidR="006C6052" w:rsidRPr="00E568B1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Studenta,b;</w:t>
      </w:r>
    </w:p>
    <w:p w:rsidR="006C6052" w:rsidRPr="00E568B1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Выполняется операция</w:t>
      </w:r>
    </w:p>
    <w:p w:rsidR="006C6052" w:rsidRPr="00E568B1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/>
        <w:rPr>
          <w:sz w:val="28"/>
          <w:szCs w:val="28"/>
        </w:rPr>
      </w:pPr>
      <w:r w:rsidRPr="00E568B1">
        <w:rPr>
          <w:sz w:val="28"/>
          <w:szCs w:val="28"/>
        </w:rPr>
        <w:t>cout&lt;&lt;a&gt;b;</w:t>
      </w:r>
    </w:p>
    <w:p w:rsidR="006C6052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  <w:r w:rsidRPr="00E568B1">
        <w:rPr>
          <w:sz w:val="28"/>
          <w:szCs w:val="28"/>
        </w:rPr>
        <w:t>Каким образом, компилятор будет воспринимать вызов функции-операции?</w:t>
      </w:r>
    </w:p>
    <w:p w:rsidR="006C6052" w:rsidRPr="00D80045" w:rsidRDefault="006C6052" w:rsidP="00E568B1">
      <w:pPr>
        <w:pStyle w:val="ListParagraph"/>
        <w:tabs>
          <w:tab w:val="left" w:pos="1276"/>
        </w:tabs>
        <w:spacing w:before="2" w:line="240" w:lineRule="auto"/>
        <w:ind w:left="720" w:right="616" w:firstLine="0"/>
        <w:rPr>
          <w:sz w:val="28"/>
          <w:szCs w:val="28"/>
        </w:rPr>
      </w:pPr>
      <w:r w:rsidRPr="00E568B1">
        <w:rPr>
          <w:sz w:val="28"/>
          <w:szCs w:val="28"/>
        </w:rPr>
        <w:t>Компилятор будет воспринимать вызов функции-операции как сравнение объектов a и b с помощью оператора "&gt;".</w:t>
      </w:r>
    </w:p>
    <w:p w:rsidR="006C6052" w:rsidRPr="00D80045" w:rsidRDefault="006C6052" w:rsidP="00E50B62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:rsidR="006C6052" w:rsidRPr="00D80045" w:rsidRDefault="006C6052" w:rsidP="00E50B62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:rsidR="006C6052" w:rsidRPr="00D80045" w:rsidRDefault="006C6052" w:rsidP="00E50B62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:rsidR="006C6052" w:rsidRPr="00D80045" w:rsidRDefault="006C6052" w:rsidP="00E50B62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:rsidR="006C6052" w:rsidRPr="00D80045" w:rsidRDefault="006C6052" w:rsidP="00E50B62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:rsidR="006C6052" w:rsidRPr="00D80045" w:rsidRDefault="006C6052" w:rsidP="00E50B62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:rsidR="006C6052" w:rsidRDefault="006C6052" w:rsidP="00E50B62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:rsidR="006C6052" w:rsidRDefault="006C6052" w:rsidP="00E50B62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:rsidR="006C6052" w:rsidRDefault="006C6052" w:rsidP="00E50B62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:rsidR="006C6052" w:rsidRDefault="006C6052" w:rsidP="00E50B62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:rsidR="006C6052" w:rsidRDefault="006C6052" w:rsidP="00E50B62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:rsidR="006C6052" w:rsidRDefault="006C6052" w:rsidP="00E50B62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:rsidR="006C6052" w:rsidRDefault="006C6052" w:rsidP="00E50B62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:rsidR="006C6052" w:rsidRDefault="006C6052" w:rsidP="00E50B62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:rsidR="006C6052" w:rsidRDefault="006C6052" w:rsidP="00E50B62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:rsidR="006C6052" w:rsidRDefault="006C6052" w:rsidP="00E50B62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:rsidR="006C6052" w:rsidRDefault="006C6052" w:rsidP="00E50B62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:rsidR="006C6052" w:rsidRDefault="006C6052" w:rsidP="00E50B62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:rsidR="006C6052" w:rsidRDefault="006C6052" w:rsidP="00E50B62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:rsidR="006C6052" w:rsidRDefault="006C6052" w:rsidP="00E50B62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:rsidR="006C6052" w:rsidRDefault="006C6052" w:rsidP="00E50B62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:rsidR="006C6052" w:rsidRDefault="006C6052" w:rsidP="00E50B62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:rsidR="006C6052" w:rsidRDefault="006C6052" w:rsidP="00E50B62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:rsidR="006C6052" w:rsidRDefault="006C6052" w:rsidP="00E50B62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:rsidR="006C6052" w:rsidRPr="00D80045" w:rsidRDefault="006C6052" w:rsidP="00E50B62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:rsidR="006C6052" w:rsidRPr="00D80045" w:rsidRDefault="006C6052" w:rsidP="00E50B62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:rsidR="006C6052" w:rsidRPr="00D80045" w:rsidRDefault="006C6052" w:rsidP="00E50B62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:rsidR="006C6052" w:rsidRPr="00D80045" w:rsidRDefault="006C6052" w:rsidP="00E50B62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:rsidR="006C6052" w:rsidRPr="00D80045" w:rsidRDefault="006C6052" w:rsidP="00E50B62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:rsidR="006C6052" w:rsidRDefault="006C6052" w:rsidP="00E50B62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UML </w:t>
      </w:r>
      <w:r>
        <w:rPr>
          <w:sz w:val="28"/>
          <w:szCs w:val="28"/>
        </w:rPr>
        <w:t>таблица</w:t>
      </w:r>
    </w:p>
    <w:p w:rsidR="006C6052" w:rsidRPr="00E50B62" w:rsidRDefault="006C6052" w:rsidP="00E50B62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6C6052" w:rsidRDefault="006C6052" w:rsidP="00E50B62">
      <w:pPr>
        <w:pStyle w:val="ListParagraph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  <w:r w:rsidRPr="00ED5B37">
        <w:rPr>
          <w:noProof/>
          <w:lang w:eastAsia="ru-RU"/>
        </w:rPr>
        <w:pict>
          <v:shape id="_x0000_i1028" type="#_x0000_t75" style="width:128.25pt;height:189.75pt;visibility:visible">
            <v:imagedata r:id="rId8" o:title=""/>
          </v:shape>
        </w:pict>
      </w:r>
    </w:p>
    <w:p w:rsidR="006C6052" w:rsidRDefault="006C6052" w:rsidP="00E50B62">
      <w:pPr>
        <w:pStyle w:val="ListParagraph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:rsidR="006C6052" w:rsidRPr="000F7521" w:rsidRDefault="006C6052" w:rsidP="00E50B62">
      <w:pPr>
        <w:pStyle w:val="ListParagraph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 программы</w:t>
      </w:r>
    </w:p>
    <w:p w:rsidR="006C6052" w:rsidRDefault="006C6052" w:rsidP="000956A3">
      <w:pPr>
        <w:pStyle w:val="ListParagraph"/>
        <w:tabs>
          <w:tab w:val="left" w:pos="567"/>
        </w:tabs>
        <w:spacing w:before="2" w:line="240" w:lineRule="auto"/>
        <w:ind w:right="616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Time.h: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#pragmaonce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56A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min, sec;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Time();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</w:t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</w:t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~Time();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get_min();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get_sec();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set_min(</w:t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set_sec(</w:t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show();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6052" w:rsidRPr="000F7521" w:rsidRDefault="006C6052" w:rsidP="000956A3">
      <w:pPr>
        <w:pStyle w:val="ListParagraph"/>
        <w:tabs>
          <w:tab w:val="left" w:pos="567"/>
        </w:tabs>
        <w:spacing w:before="2" w:line="240" w:lineRule="auto"/>
        <w:ind w:right="616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52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C6052" w:rsidRDefault="006C6052" w:rsidP="000956A3">
      <w:pPr>
        <w:pStyle w:val="ListParagraph"/>
        <w:tabs>
          <w:tab w:val="left" w:pos="567"/>
        </w:tabs>
        <w:spacing w:before="2" w:line="240" w:lineRule="auto"/>
        <w:ind w:right="616" w:firstLine="0"/>
        <w:rPr>
          <w:sz w:val="28"/>
          <w:szCs w:val="28"/>
          <w:lang w:val="en-US"/>
        </w:rPr>
      </w:pPr>
    </w:p>
    <w:p w:rsidR="006C6052" w:rsidRDefault="006C6052" w:rsidP="000956A3">
      <w:pPr>
        <w:pStyle w:val="ListParagraph"/>
        <w:tabs>
          <w:tab w:val="left" w:pos="567"/>
        </w:tabs>
        <w:spacing w:before="2" w:line="240" w:lineRule="auto"/>
        <w:ind w:right="616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Time.cpp: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56A3">
        <w:rPr>
          <w:rFonts w:ascii="Cascadia Mono" w:hAnsi="Cascadia Mono" w:cs="Cascadia Mono"/>
          <w:color w:val="A31515"/>
          <w:sz w:val="19"/>
          <w:szCs w:val="19"/>
          <w:lang w:val="en-US"/>
        </w:rPr>
        <w:t>"Time.h"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956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temp.min = </w:t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-&gt;min - </w:t>
      </w: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temp.sec = </w:t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 - </w:t>
      </w: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(temp.sec&lt; 0)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temp.sec = 60 - abs(temp.sec);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--temp.min;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::Time()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-&gt;min = 0;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-&gt;sec = 0;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-&gt;min = </w:t>
      </w: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 = </w:t>
      </w: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052" w:rsidRPr="000F7521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5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-&gt;min = 0;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-&gt;sec = 0;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::~Time()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0956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56A3">
        <w:rPr>
          <w:rFonts w:ascii="Cascadia Mono" w:hAnsi="Cascadia Mono" w:cs="Cascadia Mono"/>
          <w:color w:val="A31515"/>
          <w:sz w:val="19"/>
          <w:szCs w:val="19"/>
          <w:lang w:val="en-US"/>
        </w:rPr>
        <w:t>"Destuctor"</w:t>
      </w:r>
      <w:r w:rsidRPr="000956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0956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::get_min()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returnthis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-&gt;min;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::set_min(</w:t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-&gt;min = </w:t>
      </w: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::get_sec()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returnthis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-&gt;sec;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::set_sec(</w:t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 = </w:t>
      </w: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0956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-&gt;min </w:t>
      </w:r>
      <w:r w:rsidRPr="000956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56A3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0956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 </w:t>
      </w:r>
      <w:r w:rsidRPr="000956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:rsidR="006C6052" w:rsidRDefault="006C6052" w:rsidP="000956A3">
      <w:pPr>
        <w:pStyle w:val="ListParagraph"/>
        <w:tabs>
          <w:tab w:val="left" w:pos="567"/>
        </w:tabs>
        <w:spacing w:before="2" w:line="240" w:lineRule="auto"/>
        <w:ind w:right="616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6052" w:rsidRDefault="006C6052" w:rsidP="000956A3">
      <w:pPr>
        <w:pStyle w:val="ListParagraph"/>
        <w:tabs>
          <w:tab w:val="left" w:pos="567"/>
        </w:tabs>
        <w:spacing w:before="2" w:line="240" w:lineRule="auto"/>
        <w:ind w:right="616" w:firstLine="0"/>
        <w:rPr>
          <w:sz w:val="28"/>
          <w:szCs w:val="28"/>
          <w:lang w:val="en-US"/>
        </w:rPr>
      </w:pPr>
    </w:p>
    <w:p w:rsidR="006C6052" w:rsidRPr="000956A3" w:rsidRDefault="006C6052" w:rsidP="000956A3">
      <w:pPr>
        <w:pStyle w:val="ListParagraph"/>
        <w:tabs>
          <w:tab w:val="left" w:pos="567"/>
        </w:tabs>
        <w:spacing w:before="2" w:line="240" w:lineRule="auto"/>
        <w:ind w:right="616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Labaratorka3: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56A3">
        <w:rPr>
          <w:rFonts w:ascii="Cascadia Mono" w:hAnsi="Cascadia Mono" w:cs="Cascadia Mono"/>
          <w:color w:val="A31515"/>
          <w:sz w:val="19"/>
          <w:szCs w:val="19"/>
          <w:lang w:val="en-US"/>
        </w:rPr>
        <w:t>"Time.h"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main()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0956A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56A3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a(2, 22);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b(1, 30);</w:t>
      </w:r>
    </w:p>
    <w:p w:rsidR="006C6052" w:rsidRPr="000956A3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56A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c=a</w:t>
      </w:r>
      <w:r w:rsidRPr="000956A3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>b;</w:t>
      </w:r>
    </w:p>
    <w:p w:rsidR="006C6052" w:rsidRDefault="006C6052" w:rsidP="00095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5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c.show();</w:t>
      </w:r>
    </w:p>
    <w:p w:rsidR="006C6052" w:rsidRPr="00E50B62" w:rsidRDefault="006C6052" w:rsidP="000956A3">
      <w:pPr>
        <w:pStyle w:val="ListParagraph"/>
        <w:ind w:left="567" w:firstLine="567"/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C6052" w:rsidRPr="00E50B62" w:rsidSect="00FC5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altName w:val="Lucida Console"/>
    <w:panose1 w:val="00000000000000000000"/>
    <w:charset w:val="CC"/>
    <w:family w:val="modern"/>
    <w:notTrueType/>
    <w:pitch w:val="fixed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795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C2E621C">
      <w:numFmt w:val="bullet"/>
      <w:lvlText w:val="•"/>
      <w:lvlJc w:val="left"/>
      <w:pPr>
        <w:ind w:left="8251" w:hanging="360"/>
      </w:pPr>
    </w:lvl>
    <w:lvl w:ilvl="2" w:tplc="6A3E4912">
      <w:numFmt w:val="bullet"/>
      <w:lvlText w:val="•"/>
      <w:lvlJc w:val="left"/>
      <w:pPr>
        <w:ind w:left="9247" w:hanging="360"/>
      </w:pPr>
    </w:lvl>
    <w:lvl w:ilvl="3" w:tplc="B902F0CA">
      <w:numFmt w:val="bullet"/>
      <w:lvlText w:val="•"/>
      <w:lvlJc w:val="left"/>
      <w:pPr>
        <w:ind w:left="10243" w:hanging="360"/>
      </w:pPr>
    </w:lvl>
    <w:lvl w:ilvl="4" w:tplc="3D9870AA">
      <w:numFmt w:val="bullet"/>
      <w:lvlText w:val="•"/>
      <w:lvlJc w:val="left"/>
      <w:pPr>
        <w:ind w:left="11239" w:hanging="360"/>
      </w:pPr>
    </w:lvl>
    <w:lvl w:ilvl="5" w:tplc="C9705D44">
      <w:numFmt w:val="bullet"/>
      <w:lvlText w:val="•"/>
      <w:lvlJc w:val="left"/>
      <w:pPr>
        <w:ind w:left="12235" w:hanging="360"/>
      </w:pPr>
    </w:lvl>
    <w:lvl w:ilvl="6" w:tplc="5FB2AF7E">
      <w:numFmt w:val="bullet"/>
      <w:lvlText w:val="•"/>
      <w:lvlJc w:val="left"/>
      <w:pPr>
        <w:ind w:left="13231" w:hanging="360"/>
      </w:pPr>
    </w:lvl>
    <w:lvl w:ilvl="7" w:tplc="1C4286DA">
      <w:numFmt w:val="bullet"/>
      <w:lvlText w:val="•"/>
      <w:lvlJc w:val="left"/>
      <w:pPr>
        <w:ind w:left="14227" w:hanging="360"/>
      </w:pPr>
    </w:lvl>
    <w:lvl w:ilvl="8" w:tplc="FB8262D8">
      <w:numFmt w:val="bullet"/>
      <w:lvlText w:val="•"/>
      <w:lvlJc w:val="left"/>
      <w:pPr>
        <w:ind w:left="15223" w:hanging="360"/>
      </w:pPr>
    </w:lvl>
  </w:abstractNum>
  <w:abstractNum w:abstractNumId="1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rFonts w:cs="Times New Roman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Times New Roman" w:hAnsi="Arial" w:cs="Arial" w:hint="default"/>
        <w:b/>
        <w:bCs/>
        <w:spacing w:val="-1"/>
        <w:w w:val="99"/>
        <w:sz w:val="26"/>
        <w:szCs w:val="26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hint="default"/>
        <w:w w:val="100"/>
        <w:sz w:val="24"/>
      </w:rPr>
    </w:lvl>
    <w:lvl w:ilvl="3">
      <w:numFmt w:val="bullet"/>
      <w:lvlText w:val="•"/>
      <w:lvlJc w:val="left"/>
      <w:pPr>
        <w:ind w:left="2827" w:hanging="706"/>
      </w:pPr>
    </w:lvl>
    <w:lvl w:ilvl="4">
      <w:numFmt w:val="bullet"/>
      <w:lvlText w:val="•"/>
      <w:lvlJc w:val="left"/>
      <w:pPr>
        <w:ind w:left="3881" w:hanging="706"/>
      </w:pPr>
    </w:lvl>
    <w:lvl w:ilvl="5">
      <w:numFmt w:val="bullet"/>
      <w:lvlText w:val="•"/>
      <w:lvlJc w:val="left"/>
      <w:pPr>
        <w:ind w:left="4935" w:hanging="706"/>
      </w:pPr>
    </w:lvl>
    <w:lvl w:ilvl="6">
      <w:numFmt w:val="bullet"/>
      <w:lvlText w:val="•"/>
      <w:lvlJc w:val="left"/>
      <w:pPr>
        <w:ind w:left="5988" w:hanging="706"/>
      </w:pPr>
    </w:lvl>
    <w:lvl w:ilvl="7">
      <w:numFmt w:val="bullet"/>
      <w:lvlText w:val="•"/>
      <w:lvlJc w:val="left"/>
      <w:pPr>
        <w:ind w:left="7042" w:hanging="706"/>
      </w:pPr>
    </w:lvl>
    <w:lvl w:ilvl="8">
      <w:numFmt w:val="bullet"/>
      <w:lvlText w:val="•"/>
      <w:lvlJc w:val="left"/>
      <w:pPr>
        <w:ind w:left="8096" w:hanging="706"/>
      </w:pPr>
    </w:lvl>
  </w:abstractNum>
  <w:abstractNum w:abstractNumId="2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</w:rPr>
    </w:lvl>
    <w:lvl w:ilvl="1" w:tplc="DC2E621C">
      <w:numFmt w:val="bullet"/>
      <w:lvlText w:val="•"/>
      <w:lvlJc w:val="left"/>
      <w:pPr>
        <w:ind w:left="1240" w:hanging="360"/>
      </w:pPr>
    </w:lvl>
    <w:lvl w:ilvl="2" w:tplc="6A3E4912">
      <w:numFmt w:val="bullet"/>
      <w:lvlText w:val="•"/>
      <w:lvlJc w:val="left"/>
      <w:pPr>
        <w:ind w:left="2236" w:hanging="360"/>
      </w:pPr>
    </w:lvl>
    <w:lvl w:ilvl="3" w:tplc="B902F0CA">
      <w:numFmt w:val="bullet"/>
      <w:lvlText w:val="•"/>
      <w:lvlJc w:val="left"/>
      <w:pPr>
        <w:ind w:left="3232" w:hanging="360"/>
      </w:pPr>
    </w:lvl>
    <w:lvl w:ilvl="4" w:tplc="3D9870AA">
      <w:numFmt w:val="bullet"/>
      <w:lvlText w:val="•"/>
      <w:lvlJc w:val="left"/>
      <w:pPr>
        <w:ind w:left="4228" w:hanging="360"/>
      </w:pPr>
    </w:lvl>
    <w:lvl w:ilvl="5" w:tplc="C9705D44">
      <w:numFmt w:val="bullet"/>
      <w:lvlText w:val="•"/>
      <w:lvlJc w:val="left"/>
      <w:pPr>
        <w:ind w:left="5224" w:hanging="360"/>
      </w:pPr>
    </w:lvl>
    <w:lvl w:ilvl="6" w:tplc="5FB2AF7E">
      <w:numFmt w:val="bullet"/>
      <w:lvlText w:val="•"/>
      <w:lvlJc w:val="left"/>
      <w:pPr>
        <w:ind w:left="6220" w:hanging="360"/>
      </w:pPr>
    </w:lvl>
    <w:lvl w:ilvl="7" w:tplc="1C4286DA">
      <w:numFmt w:val="bullet"/>
      <w:lvlText w:val="•"/>
      <w:lvlJc w:val="left"/>
      <w:pPr>
        <w:ind w:left="7216" w:hanging="360"/>
      </w:pPr>
    </w:lvl>
    <w:lvl w:ilvl="8" w:tplc="FB8262D8">
      <w:numFmt w:val="bullet"/>
      <w:lvlText w:val="•"/>
      <w:lvlJc w:val="left"/>
      <w:pPr>
        <w:ind w:left="8212" w:hanging="360"/>
      </w:pPr>
    </w:lvl>
  </w:abstractNum>
  <w:abstractNum w:abstractNumId="3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Times New Roman" w:hAnsi="Symbol" w:hint="default"/>
        <w:w w:val="100"/>
        <w:sz w:val="24"/>
      </w:rPr>
    </w:lvl>
    <w:lvl w:ilvl="1" w:tplc="601EEB60">
      <w:numFmt w:val="bullet"/>
      <w:lvlText w:val="•"/>
      <w:lvlJc w:val="left"/>
      <w:pPr>
        <w:ind w:left="1218" w:hanging="706"/>
      </w:pPr>
    </w:lvl>
    <w:lvl w:ilvl="2" w:tplc="43F8FE16">
      <w:numFmt w:val="bullet"/>
      <w:lvlText w:val="•"/>
      <w:lvlJc w:val="left"/>
      <w:pPr>
        <w:ind w:left="2216" w:hanging="706"/>
      </w:pPr>
    </w:lvl>
    <w:lvl w:ilvl="3" w:tplc="15BAD808">
      <w:numFmt w:val="bullet"/>
      <w:lvlText w:val="•"/>
      <w:lvlJc w:val="left"/>
      <w:pPr>
        <w:ind w:left="3215" w:hanging="706"/>
      </w:pPr>
    </w:lvl>
    <w:lvl w:ilvl="4" w:tplc="55C27540">
      <w:numFmt w:val="bullet"/>
      <w:lvlText w:val="•"/>
      <w:lvlJc w:val="left"/>
      <w:pPr>
        <w:ind w:left="4213" w:hanging="706"/>
      </w:pPr>
    </w:lvl>
    <w:lvl w:ilvl="5" w:tplc="AF2CA984">
      <w:numFmt w:val="bullet"/>
      <w:lvlText w:val="•"/>
      <w:lvlJc w:val="left"/>
      <w:pPr>
        <w:ind w:left="5212" w:hanging="706"/>
      </w:pPr>
    </w:lvl>
    <w:lvl w:ilvl="6" w:tplc="A426B14A">
      <w:numFmt w:val="bullet"/>
      <w:lvlText w:val="•"/>
      <w:lvlJc w:val="left"/>
      <w:pPr>
        <w:ind w:left="6210" w:hanging="706"/>
      </w:pPr>
    </w:lvl>
    <w:lvl w:ilvl="7" w:tplc="FD3EE880">
      <w:numFmt w:val="bullet"/>
      <w:lvlText w:val="•"/>
      <w:lvlJc w:val="left"/>
      <w:pPr>
        <w:ind w:left="7208" w:hanging="706"/>
      </w:pPr>
    </w:lvl>
    <w:lvl w:ilvl="8" w:tplc="285CA760">
      <w:numFmt w:val="bullet"/>
      <w:lvlText w:val="•"/>
      <w:lvlJc w:val="left"/>
      <w:pPr>
        <w:ind w:left="8207" w:hanging="706"/>
      </w:pPr>
    </w:lvl>
  </w:abstractNum>
  <w:abstractNum w:abstractNumId="5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C2E621C">
      <w:numFmt w:val="bullet"/>
      <w:lvlText w:val="•"/>
      <w:lvlJc w:val="left"/>
      <w:pPr>
        <w:ind w:left="1240" w:hanging="360"/>
      </w:p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3" w:tplc="B902F0CA">
      <w:numFmt w:val="bullet"/>
      <w:lvlText w:val="•"/>
      <w:lvlJc w:val="left"/>
      <w:pPr>
        <w:ind w:left="3232" w:hanging="360"/>
      </w:pPr>
    </w:lvl>
    <w:lvl w:ilvl="4" w:tplc="3D9870AA">
      <w:numFmt w:val="bullet"/>
      <w:lvlText w:val="•"/>
      <w:lvlJc w:val="left"/>
      <w:pPr>
        <w:ind w:left="4228" w:hanging="360"/>
      </w:pPr>
    </w:lvl>
    <w:lvl w:ilvl="5" w:tplc="C9705D44">
      <w:numFmt w:val="bullet"/>
      <w:lvlText w:val="•"/>
      <w:lvlJc w:val="left"/>
      <w:pPr>
        <w:ind w:left="5224" w:hanging="360"/>
      </w:pPr>
    </w:lvl>
    <w:lvl w:ilvl="6" w:tplc="5FB2AF7E">
      <w:numFmt w:val="bullet"/>
      <w:lvlText w:val="•"/>
      <w:lvlJc w:val="left"/>
      <w:pPr>
        <w:ind w:left="6220" w:hanging="360"/>
      </w:pPr>
    </w:lvl>
    <w:lvl w:ilvl="7" w:tplc="1C4286DA">
      <w:numFmt w:val="bullet"/>
      <w:lvlText w:val="•"/>
      <w:lvlJc w:val="left"/>
      <w:pPr>
        <w:ind w:left="7216" w:hanging="360"/>
      </w:pPr>
    </w:lvl>
    <w:lvl w:ilvl="8" w:tplc="FB8262D8">
      <w:numFmt w:val="bullet"/>
      <w:lvlText w:val="•"/>
      <w:lvlJc w:val="left"/>
      <w:pPr>
        <w:ind w:left="8212" w:hanging="360"/>
      </w:pPr>
    </w:lvl>
  </w:abstractNum>
  <w:abstractNum w:abstractNumId="9">
    <w:nsid w:val="40BF23CB"/>
    <w:multiLevelType w:val="hybridMultilevel"/>
    <w:tmpl w:val="6ADA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hint="default"/>
        <w:w w:val="100"/>
        <w:sz w:val="24"/>
      </w:rPr>
    </w:lvl>
    <w:lvl w:ilvl="1" w:tplc="62E45FA8">
      <w:numFmt w:val="bullet"/>
      <w:lvlText w:val="•"/>
      <w:lvlJc w:val="left"/>
      <w:pPr>
        <w:ind w:left="1470" w:hanging="284"/>
      </w:pPr>
    </w:lvl>
    <w:lvl w:ilvl="2" w:tplc="26CA84FE">
      <w:numFmt w:val="bullet"/>
      <w:lvlText w:val="•"/>
      <w:lvlJc w:val="left"/>
      <w:pPr>
        <w:ind w:left="2440" w:hanging="284"/>
      </w:pPr>
    </w:lvl>
    <w:lvl w:ilvl="3" w:tplc="82403E2C">
      <w:numFmt w:val="bullet"/>
      <w:lvlText w:val="•"/>
      <w:lvlJc w:val="left"/>
      <w:pPr>
        <w:ind w:left="3411" w:hanging="284"/>
      </w:pPr>
    </w:lvl>
    <w:lvl w:ilvl="4" w:tplc="9EB4E236">
      <w:numFmt w:val="bullet"/>
      <w:lvlText w:val="•"/>
      <w:lvlJc w:val="left"/>
      <w:pPr>
        <w:ind w:left="4381" w:hanging="284"/>
      </w:pPr>
    </w:lvl>
    <w:lvl w:ilvl="5" w:tplc="D38E7450">
      <w:numFmt w:val="bullet"/>
      <w:lvlText w:val="•"/>
      <w:lvlJc w:val="left"/>
      <w:pPr>
        <w:ind w:left="5352" w:hanging="284"/>
      </w:pPr>
    </w:lvl>
    <w:lvl w:ilvl="6" w:tplc="B00AF3EC">
      <w:numFmt w:val="bullet"/>
      <w:lvlText w:val="•"/>
      <w:lvlJc w:val="left"/>
      <w:pPr>
        <w:ind w:left="6322" w:hanging="284"/>
      </w:pPr>
    </w:lvl>
    <w:lvl w:ilvl="7" w:tplc="3F0AECEE">
      <w:numFmt w:val="bullet"/>
      <w:lvlText w:val="•"/>
      <w:lvlJc w:val="left"/>
      <w:pPr>
        <w:ind w:left="7292" w:hanging="284"/>
      </w:pPr>
    </w:lvl>
    <w:lvl w:ilvl="8" w:tplc="FACC08CA">
      <w:numFmt w:val="bullet"/>
      <w:lvlText w:val="•"/>
      <w:lvlJc w:val="left"/>
      <w:pPr>
        <w:ind w:left="8263" w:hanging="284"/>
      </w:pPr>
    </w:lvl>
  </w:abstractNum>
  <w:abstractNum w:abstractNumId="11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cs="Times New Roman"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12">
    <w:nsid w:val="57E239FD"/>
    <w:multiLevelType w:val="hybridMultilevel"/>
    <w:tmpl w:val="B3AED1C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cs="Times New Roman" w:hint="default"/>
        <w:w w:val="100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15">
    <w:nsid w:val="65EF589D"/>
    <w:multiLevelType w:val="hybridMultilevel"/>
    <w:tmpl w:val="63F4F0A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950679"/>
    <w:multiLevelType w:val="hybridMultilevel"/>
    <w:tmpl w:val="1D72F8D6"/>
    <w:lvl w:ilvl="0" w:tplc="0419000F">
      <w:start w:val="1"/>
      <w:numFmt w:val="decimal"/>
      <w:lvlText w:val="%1."/>
      <w:lvlJc w:val="left"/>
      <w:pPr>
        <w:ind w:left="92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  <w:rPr>
        <w:rFonts w:cs="Times New Roman"/>
      </w:rPr>
    </w:lvl>
  </w:abstractNum>
  <w:abstractNum w:abstractNumId="18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7"/>
  </w:num>
  <w:num w:numId="5">
    <w:abstractNumId w:val="10"/>
  </w:num>
  <w:num w:numId="6">
    <w:abstractNumId w:val="11"/>
  </w:num>
  <w:num w:numId="7">
    <w:abstractNumId w:val="4"/>
  </w:num>
  <w:num w:numId="8">
    <w:abstractNumId w:val="0"/>
  </w:num>
  <w:num w:numId="9">
    <w:abstractNumId w:val="2"/>
  </w:num>
  <w:num w:numId="10">
    <w:abstractNumId w:val="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</w:num>
  <w:num w:numId="12">
    <w:abstractNumId w:val="16"/>
  </w:num>
  <w:num w:numId="13">
    <w:abstractNumId w:val="6"/>
  </w:num>
  <w:num w:numId="14">
    <w:abstractNumId w:val="13"/>
  </w:num>
  <w:num w:numId="15">
    <w:abstractNumId w:val="18"/>
  </w:num>
  <w:num w:numId="16">
    <w:abstractNumId w:val="3"/>
  </w:num>
  <w:num w:numId="17">
    <w:abstractNumId w:val="15"/>
  </w:num>
  <w:num w:numId="18">
    <w:abstractNumId w:val="12"/>
  </w:num>
  <w:num w:numId="19">
    <w:abstractNumId w:val="9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5711"/>
    <w:rsid w:val="000956A3"/>
    <w:rsid w:val="000F7521"/>
    <w:rsid w:val="00265EDA"/>
    <w:rsid w:val="002921D6"/>
    <w:rsid w:val="0030641A"/>
    <w:rsid w:val="00306C09"/>
    <w:rsid w:val="00340195"/>
    <w:rsid w:val="00424703"/>
    <w:rsid w:val="00575D4A"/>
    <w:rsid w:val="00615711"/>
    <w:rsid w:val="006C6052"/>
    <w:rsid w:val="007055AC"/>
    <w:rsid w:val="00742A84"/>
    <w:rsid w:val="008A04F9"/>
    <w:rsid w:val="00A203B2"/>
    <w:rsid w:val="00B14447"/>
    <w:rsid w:val="00CF470C"/>
    <w:rsid w:val="00D172A1"/>
    <w:rsid w:val="00D2110B"/>
    <w:rsid w:val="00D80045"/>
    <w:rsid w:val="00DE63FF"/>
    <w:rsid w:val="00E50B62"/>
    <w:rsid w:val="00E568B1"/>
    <w:rsid w:val="00ED1AD6"/>
    <w:rsid w:val="00ED5B37"/>
    <w:rsid w:val="00F10FE8"/>
    <w:rsid w:val="00F710F3"/>
    <w:rsid w:val="00FC5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447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14447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B1444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99"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/>
    </w:rPr>
  </w:style>
  <w:style w:type="table" w:customStyle="1" w:styleId="TableNormal1">
    <w:name w:val="Table Normal1"/>
    <w:uiPriority w:val="99"/>
    <w:semiHidden/>
    <w:rsid w:val="00B14447"/>
    <w:pPr>
      <w:widowControl w:val="0"/>
      <w:autoSpaceDE w:val="0"/>
      <w:autoSpaceDN w:val="0"/>
    </w:pPr>
    <w:rPr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97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2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2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2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45</TotalTime>
  <Pages>7</Pages>
  <Words>977</Words>
  <Characters>5575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admin</cp:lastModifiedBy>
  <cp:revision>7</cp:revision>
  <dcterms:created xsi:type="dcterms:W3CDTF">2023-04-04T19:03:00Z</dcterms:created>
  <dcterms:modified xsi:type="dcterms:W3CDTF">2023-04-16T19:15:00Z</dcterms:modified>
</cp:coreProperties>
</file>